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401DE" w14:textId="495AFD63" w:rsidR="0001054C" w:rsidRPr="00234EC2" w:rsidRDefault="00234EC2" w:rsidP="00234EC2">
      <w:pPr>
        <w:pStyle w:val="DokumentTitel"/>
        <w:rPr>
          <w:rStyle w:val="Buchtitel"/>
          <w:b/>
          <w:i w:val="0"/>
          <w:iCs w:val="0"/>
          <w:lang w:val="en-US"/>
        </w:rPr>
      </w:pPr>
      <w:r w:rsidRPr="00234EC2">
        <w:rPr>
          <w:rStyle w:val="Buchtitel"/>
          <w:b/>
          <w:i w:val="0"/>
          <w:iCs w:val="0"/>
          <w:lang w:val="en-US"/>
        </w:rPr>
        <w:t>Diag</w:t>
      </w:r>
      <w:r w:rsidR="002D41CE">
        <w:rPr>
          <w:rStyle w:val="Buchtitel"/>
          <w:b/>
          <w:i w:val="0"/>
          <w:iCs w:val="0"/>
          <w:lang w:val="en-US"/>
        </w:rPr>
        <w:t xml:space="preserve">nostic Rev. </w:t>
      </w:r>
      <w:r w:rsidRPr="00234EC2">
        <w:rPr>
          <w:rStyle w:val="Buchtitel"/>
          <w:b/>
          <w:i w:val="0"/>
          <w:iCs w:val="0"/>
          <w:lang w:val="en-US"/>
        </w:rPr>
        <w:t>586220 Harness - Cassette Port Rev. 0</w:t>
      </w:r>
    </w:p>
    <w:p w14:paraId="1408877B" w14:textId="77777777" w:rsidR="00234EC2" w:rsidRPr="00234EC2" w:rsidRDefault="00234EC2" w:rsidP="00234EC2">
      <w:pPr>
        <w:pStyle w:val="DokumentTitel"/>
        <w:rPr>
          <w:rStyle w:val="Buchtitel"/>
          <w:b/>
          <w:i w:val="0"/>
          <w:iCs w:val="0"/>
          <w:lang w:val="en-US"/>
        </w:rPr>
      </w:pPr>
      <w:r w:rsidRPr="00234EC2">
        <w:rPr>
          <w:rStyle w:val="Buchtitel"/>
          <w:b/>
          <w:i w:val="0"/>
          <w:iCs w:val="0"/>
          <w:lang w:val="en-US"/>
        </w:rPr>
        <w:t>Module Description</w:t>
      </w:r>
    </w:p>
    <w:p w14:paraId="26422764" w14:textId="137CE637" w:rsidR="00234EC2" w:rsidRDefault="00234EC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This PCB is a part of the harness for the Diag</w:t>
      </w:r>
      <w:r w:rsidR="002D41CE">
        <w:rPr>
          <w:rStyle w:val="Buchtitel"/>
          <w:b w:val="0"/>
          <w:bCs w:val="0"/>
          <w:i w:val="0"/>
          <w:iCs w:val="0"/>
          <w:lang w:val="en-US"/>
        </w:rPr>
        <w:t>nostic Rev.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586220 test software for the Commodore C64.</w:t>
      </w:r>
    </w:p>
    <w:p w14:paraId="52EDF986" w14:textId="1208148C" w:rsidR="00234EC2" w:rsidRDefault="00234EC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cassette port PCB connects to the cassette port of the C64 and provides the signal on a 2x3 pin header, which is connected to the central component of the Diag</w:t>
      </w:r>
      <w:r w:rsidR="002D41CE">
        <w:rPr>
          <w:rStyle w:val="Buchtitel"/>
          <w:b w:val="0"/>
          <w:bCs w:val="0"/>
          <w:i w:val="0"/>
          <w:iCs w:val="0"/>
          <w:lang w:val="en-US"/>
        </w:rPr>
        <w:t>nostic Rev.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586220 harness, the user port PCB.</w:t>
      </w:r>
    </w:p>
    <w:p w14:paraId="0E8A6D7D" w14:textId="77777777" w:rsidR="00234EC2" w:rsidRDefault="00234EC2" w:rsidP="00234EC2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Pin outs</w:t>
      </w:r>
    </w:p>
    <w:p w14:paraId="6F9705C9" w14:textId="77777777" w:rsidR="00234EC2" w:rsidRDefault="00234EC2" w:rsidP="00234EC2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Cassette Port</w:t>
      </w:r>
    </w:p>
    <w:p w14:paraId="0FC5E4C3" w14:textId="1C96B1EB" w:rsidR="00234EC2" w:rsidRDefault="00234EC2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J1 – 2 x 6p edge connector (</w:t>
      </w:r>
      <w:r w:rsidR="00417C10">
        <w:rPr>
          <w:rStyle w:val="Buchtitel"/>
          <w:b w:val="0"/>
          <w:bCs w:val="0"/>
          <w:i w:val="0"/>
          <w:iCs w:val="0"/>
          <w:lang w:val="en-US"/>
        </w:rPr>
        <w:t>pitch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3.96mm)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4"/>
        <w:gridCol w:w="1134"/>
        <w:gridCol w:w="709"/>
        <w:gridCol w:w="1036"/>
      </w:tblGrid>
      <w:tr w:rsidR="00443488" w14:paraId="5BE6E7D3" w14:textId="77777777" w:rsidTr="00443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35E5C051" w14:textId="77777777" w:rsidR="00443488" w:rsidRDefault="00443488" w:rsidP="004434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4A0FB519" w14:textId="77777777" w:rsidR="00443488" w:rsidRDefault="00443488" w:rsidP="004434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57A35978" w14:textId="77777777" w:rsidR="00443488" w:rsidRDefault="00443488" w:rsidP="004434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1036" w:type="dxa"/>
          </w:tcPr>
          <w:p w14:paraId="30AC452F" w14:textId="77777777" w:rsidR="00443488" w:rsidRDefault="00443488" w:rsidP="00443488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</w:tr>
      <w:tr w:rsidR="00443488" w14:paraId="72B85439" w14:textId="77777777" w:rsidTr="0044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44587BFE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1199A029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4DA1F30D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A</w:t>
            </w:r>
          </w:p>
        </w:tc>
        <w:tc>
          <w:tcPr>
            <w:tcW w:w="1036" w:type="dxa"/>
          </w:tcPr>
          <w:p w14:paraId="58F60F5D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</w:tr>
      <w:tr w:rsidR="00443488" w14:paraId="4C5238DC" w14:textId="77777777" w:rsidTr="00443488">
        <w:trPr>
          <w:jc w:val="center"/>
        </w:trPr>
        <w:tc>
          <w:tcPr>
            <w:tcW w:w="704" w:type="dxa"/>
          </w:tcPr>
          <w:p w14:paraId="24840F10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79429221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+5V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09ECFA79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B</w:t>
            </w:r>
          </w:p>
        </w:tc>
        <w:tc>
          <w:tcPr>
            <w:tcW w:w="1036" w:type="dxa"/>
          </w:tcPr>
          <w:p w14:paraId="63519872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+5V</w:t>
            </w:r>
          </w:p>
        </w:tc>
      </w:tr>
      <w:tr w:rsidR="00443488" w14:paraId="7F4B7357" w14:textId="77777777" w:rsidTr="0044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095C3BE6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32729037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MOTOR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70136784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C</w:t>
            </w:r>
          </w:p>
        </w:tc>
        <w:tc>
          <w:tcPr>
            <w:tcW w:w="1036" w:type="dxa"/>
          </w:tcPr>
          <w:p w14:paraId="3377357B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MOTOR</w:t>
            </w:r>
          </w:p>
        </w:tc>
      </w:tr>
      <w:tr w:rsidR="00443488" w14:paraId="7EB7F228" w14:textId="77777777" w:rsidTr="00443488">
        <w:trPr>
          <w:jc w:val="center"/>
        </w:trPr>
        <w:tc>
          <w:tcPr>
            <w:tcW w:w="704" w:type="dxa"/>
          </w:tcPr>
          <w:p w14:paraId="0C94D1A3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443B0599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READ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27529EF1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D</w:t>
            </w:r>
          </w:p>
        </w:tc>
        <w:tc>
          <w:tcPr>
            <w:tcW w:w="1036" w:type="dxa"/>
          </w:tcPr>
          <w:p w14:paraId="27A84DA8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READ</w:t>
            </w:r>
          </w:p>
        </w:tc>
      </w:tr>
      <w:tr w:rsidR="00443488" w14:paraId="06A680AC" w14:textId="77777777" w:rsidTr="0044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71D1D759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1A3F640D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WRITE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0CEDFDCC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E</w:t>
            </w:r>
          </w:p>
        </w:tc>
        <w:tc>
          <w:tcPr>
            <w:tcW w:w="1036" w:type="dxa"/>
          </w:tcPr>
          <w:p w14:paraId="212E41FE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WRITE</w:t>
            </w:r>
          </w:p>
        </w:tc>
      </w:tr>
      <w:tr w:rsidR="00443488" w14:paraId="311BDCE6" w14:textId="77777777" w:rsidTr="00443488">
        <w:trPr>
          <w:jc w:val="center"/>
        </w:trPr>
        <w:tc>
          <w:tcPr>
            <w:tcW w:w="704" w:type="dxa"/>
          </w:tcPr>
          <w:p w14:paraId="3CA30054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6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5450790C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SENSE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2E4095BB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F</w:t>
            </w:r>
          </w:p>
        </w:tc>
        <w:tc>
          <w:tcPr>
            <w:tcW w:w="1036" w:type="dxa"/>
          </w:tcPr>
          <w:p w14:paraId="7EBCEEA3" w14:textId="77777777" w:rsidR="00443488" w:rsidRDefault="00443488" w:rsidP="00443488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SENSE</w:t>
            </w:r>
          </w:p>
        </w:tc>
      </w:tr>
    </w:tbl>
    <w:p w14:paraId="14F63CCC" w14:textId="77777777" w:rsidR="00234EC2" w:rsidRDefault="00234EC2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5871E66" w14:textId="77777777" w:rsidR="00234EC2" w:rsidRDefault="002610DB" w:rsidP="002610DB">
      <w:pPr>
        <w:pStyle w:val="berschrift2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Harness Connector</w:t>
      </w:r>
    </w:p>
    <w:p w14:paraId="6BA6030C" w14:textId="061630BD" w:rsidR="002610DB" w:rsidRDefault="002610DB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J2 – 2x3p Pin Header (</w:t>
      </w:r>
      <w:r w:rsidR="00417C10">
        <w:rPr>
          <w:rStyle w:val="Buchtitel"/>
          <w:b w:val="0"/>
          <w:bCs w:val="0"/>
          <w:i w:val="0"/>
          <w:iCs w:val="0"/>
          <w:lang w:val="en-US"/>
        </w:rPr>
        <w:t>pitch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2.54mm)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4"/>
        <w:gridCol w:w="1134"/>
        <w:gridCol w:w="709"/>
        <w:gridCol w:w="992"/>
      </w:tblGrid>
      <w:tr w:rsidR="00443488" w14:paraId="161DBA0D" w14:textId="77777777" w:rsidTr="00443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5ACFD4F3" w14:textId="77777777" w:rsidR="00443488" w:rsidRDefault="00443488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72295633" w14:textId="77777777" w:rsidR="00443488" w:rsidRDefault="00443488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36DCE042" w14:textId="77777777" w:rsidR="00443488" w:rsidRDefault="00443488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 xml:space="preserve">Pin </w:t>
            </w:r>
          </w:p>
        </w:tc>
        <w:tc>
          <w:tcPr>
            <w:tcW w:w="992" w:type="dxa"/>
          </w:tcPr>
          <w:p w14:paraId="52941606" w14:textId="77777777" w:rsidR="00443488" w:rsidRDefault="00443488" w:rsidP="00A92BB9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</w:tr>
      <w:tr w:rsidR="00443488" w14:paraId="1DAAB198" w14:textId="77777777" w:rsidTr="0044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0D773E59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329F8398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GND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2C883EF4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</w:t>
            </w:r>
          </w:p>
        </w:tc>
        <w:tc>
          <w:tcPr>
            <w:tcW w:w="992" w:type="dxa"/>
          </w:tcPr>
          <w:p w14:paraId="01E3DD3A" w14:textId="3CE0C2F9" w:rsidR="00443488" w:rsidRDefault="008E1AFC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+5V</w:t>
            </w:r>
            <w:bookmarkStart w:id="0" w:name="_GoBack"/>
            <w:bookmarkEnd w:id="0"/>
          </w:p>
        </w:tc>
      </w:tr>
      <w:tr w:rsidR="00443488" w14:paraId="670FBACF" w14:textId="77777777" w:rsidTr="00443488">
        <w:trPr>
          <w:jc w:val="center"/>
        </w:trPr>
        <w:tc>
          <w:tcPr>
            <w:tcW w:w="704" w:type="dxa"/>
          </w:tcPr>
          <w:p w14:paraId="386BDE8D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1D4598E6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MOTOR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12076296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992" w:type="dxa"/>
          </w:tcPr>
          <w:p w14:paraId="405DBC5B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READ</w:t>
            </w:r>
          </w:p>
        </w:tc>
      </w:tr>
      <w:tr w:rsidR="00443488" w14:paraId="25BCB787" w14:textId="77777777" w:rsidTr="0044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617E898A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14:paraId="4E6F5404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WRITE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1FF6F1F9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6</w:t>
            </w:r>
          </w:p>
        </w:tc>
        <w:tc>
          <w:tcPr>
            <w:tcW w:w="992" w:type="dxa"/>
          </w:tcPr>
          <w:p w14:paraId="5FADB319" w14:textId="77777777" w:rsidR="00443488" w:rsidRDefault="00443488" w:rsidP="00A92BB9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SENSE</w:t>
            </w:r>
          </w:p>
        </w:tc>
      </w:tr>
    </w:tbl>
    <w:p w14:paraId="53D969AB" w14:textId="77777777" w:rsidR="002610DB" w:rsidRPr="001E790F" w:rsidRDefault="002610DB" w:rsidP="00A92BB9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2610DB" w:rsidRPr="001E790F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533D9" w14:textId="77777777" w:rsidR="00234EC2" w:rsidRDefault="00234EC2" w:rsidP="004207BD">
      <w:pPr>
        <w:spacing w:after="0" w:line="240" w:lineRule="auto"/>
      </w:pPr>
      <w:r>
        <w:separator/>
      </w:r>
    </w:p>
  </w:endnote>
  <w:endnote w:type="continuationSeparator" w:id="0">
    <w:p w14:paraId="09FF7639" w14:textId="77777777" w:rsidR="00234EC2" w:rsidRDefault="00234EC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2737C" w14:textId="70590C83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BB51C8">
      <w:rPr>
        <w:noProof/>
      </w:rPr>
      <w:t>Diag586220_Cassette_ModB_v0.docx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BB51C8">
      <w:rPr>
        <w:noProof/>
      </w:rPr>
      <w:t>02.03.2019 12:14</w:t>
    </w:r>
    <w:r w:rsidR="006477E2">
      <w:fldChar w:fldCharType="end"/>
    </w:r>
  </w:p>
  <w:p w14:paraId="5FD50BD9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BAC18" w14:textId="072B6CD5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BB51C8">
      <w:rPr>
        <w:noProof/>
        <w:sz w:val="20"/>
        <w:szCs w:val="20"/>
      </w:rPr>
      <w:t>Diag586220_Cassette_ModB_v0.docx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BB51C8">
      <w:rPr>
        <w:noProof/>
        <w:sz w:val="20"/>
        <w:szCs w:val="20"/>
      </w:rPr>
      <w:t>02.03.2019 12:14</w:t>
    </w:r>
    <w:r w:rsidR="00971548" w:rsidRPr="00A930FC">
      <w:rPr>
        <w:sz w:val="20"/>
        <w:szCs w:val="20"/>
      </w:rPr>
      <w:fldChar w:fldCharType="end"/>
    </w:r>
  </w:p>
  <w:p w14:paraId="4485CD84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 xml:space="preserve">.: </w:t>
    </w:r>
    <w:r w:rsidR="00234EC2">
      <w:rPr>
        <w:sz w:val="20"/>
        <w:szCs w:val="20"/>
      </w:rPr>
      <w:t>114</w:t>
    </w:r>
    <w:r w:rsidR="00971548" w:rsidRPr="00A930FC">
      <w:rPr>
        <w:sz w:val="20"/>
        <w:szCs w:val="20"/>
      </w:rPr>
      <w:t>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</w:t>
    </w:r>
    <w:r w:rsidR="00234EC2">
      <w:rPr>
        <w:sz w:val="20"/>
        <w:szCs w:val="20"/>
      </w:rPr>
      <w:t>1</w:t>
    </w:r>
    <w:r w:rsidR="00971548" w:rsidRPr="00A930FC">
      <w:rPr>
        <w:sz w:val="20"/>
        <w:szCs w:val="20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B4CB5" w14:textId="77777777" w:rsidR="00234EC2" w:rsidRDefault="00234EC2" w:rsidP="004207BD">
      <w:pPr>
        <w:spacing w:after="0" w:line="240" w:lineRule="auto"/>
      </w:pPr>
      <w:r>
        <w:separator/>
      </w:r>
    </w:p>
  </w:footnote>
  <w:footnote w:type="continuationSeparator" w:id="0">
    <w:p w14:paraId="74DC5DB2" w14:textId="77777777" w:rsidR="00234EC2" w:rsidRDefault="00234EC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36670" w14:textId="77777777" w:rsidR="005131E2" w:rsidRPr="00A930FC" w:rsidRDefault="005131E2" w:rsidP="005131E2">
    <w:pPr>
      <w:pStyle w:val="Kopfzeile"/>
    </w:pP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C2"/>
    <w:rsid w:val="0001054C"/>
    <w:rsid w:val="00095AB4"/>
    <w:rsid w:val="000D4111"/>
    <w:rsid w:val="00172E2D"/>
    <w:rsid w:val="001E790F"/>
    <w:rsid w:val="00234EC2"/>
    <w:rsid w:val="002610DB"/>
    <w:rsid w:val="002779BC"/>
    <w:rsid w:val="002D41CE"/>
    <w:rsid w:val="00304344"/>
    <w:rsid w:val="003711DD"/>
    <w:rsid w:val="00417C10"/>
    <w:rsid w:val="004207BD"/>
    <w:rsid w:val="00443488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8E1AFC"/>
    <w:rsid w:val="00920C4D"/>
    <w:rsid w:val="00951A09"/>
    <w:rsid w:val="00961D2D"/>
    <w:rsid w:val="00971548"/>
    <w:rsid w:val="009D030B"/>
    <w:rsid w:val="00A34BD7"/>
    <w:rsid w:val="00A92BB9"/>
    <w:rsid w:val="00A930FC"/>
    <w:rsid w:val="00AE432D"/>
    <w:rsid w:val="00BB51C8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F498B8"/>
  <w15:chartTrackingRefBased/>
  <w15:docId w15:val="{3911F825-3326-45E8-9632-0986BF18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234E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7F55D-AA90-45EC-AEC7-F62936D5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7</cp:revision>
  <cp:lastPrinted>2019-03-02T11:14:00Z</cp:lastPrinted>
  <dcterms:created xsi:type="dcterms:W3CDTF">2019-02-28T19:43:00Z</dcterms:created>
  <dcterms:modified xsi:type="dcterms:W3CDTF">2019-03-02T11:14:00Z</dcterms:modified>
</cp:coreProperties>
</file>